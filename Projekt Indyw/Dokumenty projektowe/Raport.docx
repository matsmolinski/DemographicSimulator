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12C12" w14:textId="77777777" w:rsidR="00BC0173" w:rsidRDefault="00BC0173" w:rsidP="00C931DE"/>
    <w:p w14:paraId="2A946B28" w14:textId="16AD4CD5" w:rsidR="00C60081" w:rsidRPr="005F5F1D" w:rsidRDefault="00A75153" w:rsidP="00865C97">
      <w:pPr>
        <w:spacing w:before="72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Raport z pierwszego etapu projektu</w:t>
      </w:r>
      <w:r w:rsidR="00865C97">
        <w:rPr>
          <w:b/>
          <w:sz w:val="32"/>
          <w:szCs w:val="32"/>
        </w:rPr>
        <w:br/>
      </w:r>
      <w:r w:rsidR="00AA56CF">
        <w:rPr>
          <w:b/>
          <w:sz w:val="32"/>
          <w:szCs w:val="32"/>
        </w:rPr>
        <w:t>Zapoznanie i stworzenie aplikacji w języku C#</w:t>
      </w:r>
    </w:p>
    <w:p w14:paraId="1ADFB55A" w14:textId="77777777" w:rsidR="003237E1" w:rsidRDefault="003237E1" w:rsidP="00C931DE"/>
    <w:p w14:paraId="437F2B3E" w14:textId="37D0FA98" w:rsidR="00AA56CF" w:rsidRDefault="00AA56CF" w:rsidP="00E37FBE"/>
    <w:p w14:paraId="0050780D" w14:textId="77777777" w:rsidR="00105816" w:rsidRDefault="00105816" w:rsidP="00E37FBE"/>
    <w:p w14:paraId="2D91D7C1" w14:textId="7A88CD08" w:rsidR="005F5F1D" w:rsidRDefault="00A75153" w:rsidP="000320AA">
      <w:pPr>
        <w:pStyle w:val="Nagwek1"/>
      </w:pPr>
      <w:r>
        <w:t>Przygotowanie środowiska</w:t>
      </w:r>
    </w:p>
    <w:p w14:paraId="6D2EA43D" w14:textId="77777777" w:rsidR="00776D74" w:rsidRPr="00776D74" w:rsidRDefault="00776D74" w:rsidP="00776D74"/>
    <w:p w14:paraId="4F0ECEF8" w14:textId="2AF3C079" w:rsidR="00865C97" w:rsidRDefault="00776D74" w:rsidP="00105816">
      <w:pPr>
        <w:ind w:firstLine="539"/>
        <w:jc w:val="both"/>
      </w:pPr>
      <w:r>
        <w:t>Pierwszym zadaniem, jakie należało wykonać w ramach projektu było pobranie środowiska Microsoft Visual Studio oraz pobranie i skonfigurowanie pakietów potrzebnych do programowania w języku C#.</w:t>
      </w:r>
    </w:p>
    <w:p w14:paraId="642BAC95" w14:textId="03F16AE3" w:rsidR="00776D74" w:rsidRDefault="00776D74" w:rsidP="00105816">
      <w:pPr>
        <w:ind w:firstLine="539"/>
        <w:jc w:val="both"/>
      </w:pPr>
      <w:r>
        <w:t>Ze względu na wcześniejszą pracę w języku C++ nie musiałem ponownie pobierać całego środowiska. Musiałem pobrać jednak dodatkowe pakiety, co przy szybkim łączu internetowym nie zabrało dużo czasu – więcej wymagała sama ich instalacja w środowisku Visual Studio. Konfigurowanie środowiska nie stanowiło dużego wyzwania, gdyż interfejs przygotowany przez firmę Microsoft jest bardzo intuicyjny.</w:t>
      </w:r>
    </w:p>
    <w:p w14:paraId="5F9E38D1" w14:textId="7C7E93AC" w:rsidR="00776D74" w:rsidRDefault="00776D74" w:rsidP="00105816">
      <w:pPr>
        <w:ind w:firstLine="539"/>
        <w:jc w:val="both"/>
      </w:pPr>
      <w:r>
        <w:t>Po kilku godzinach możliwe było rozpoczęcie prób związanych z nauką języka C#.</w:t>
      </w:r>
    </w:p>
    <w:p w14:paraId="3BC2C870" w14:textId="02CEF44D" w:rsidR="00105816" w:rsidRDefault="00105816" w:rsidP="00105816">
      <w:pPr>
        <w:ind w:firstLine="539"/>
        <w:jc w:val="both"/>
      </w:pPr>
    </w:p>
    <w:p w14:paraId="0626E15B" w14:textId="7315453A" w:rsidR="00865C97" w:rsidRDefault="00A75153" w:rsidP="000320AA">
      <w:pPr>
        <w:pStyle w:val="Nagwek1"/>
      </w:pPr>
      <w:r>
        <w:t>Nauka języka C# - wykorzystane materiały</w:t>
      </w:r>
    </w:p>
    <w:p w14:paraId="120DA5CE" w14:textId="77777777" w:rsidR="00AC36B0" w:rsidRPr="00AC36B0" w:rsidRDefault="00AC36B0" w:rsidP="00AC36B0"/>
    <w:p w14:paraId="1FD432ED" w14:textId="281E3E2C" w:rsidR="00A75153" w:rsidRDefault="00776D74" w:rsidP="00AC36B0">
      <w:pPr>
        <w:numPr>
          <w:ilvl w:val="0"/>
          <w:numId w:val="15"/>
        </w:numPr>
        <w:jc w:val="both"/>
      </w:pPr>
      <w:r w:rsidRPr="00776D74">
        <w:t>4programmers.ne</w:t>
      </w:r>
      <w:r>
        <w:t xml:space="preserve">t </w:t>
      </w:r>
      <w:r w:rsidR="00AC36B0">
        <w:t>–</w:t>
      </w:r>
      <w:r>
        <w:t xml:space="preserve"> </w:t>
      </w:r>
      <w:r w:rsidR="00AC36B0">
        <w:t xml:space="preserve">strona zawiera wiele artykułów pełniących funkcję </w:t>
      </w:r>
      <w:proofErr w:type="spellStart"/>
      <w:r w:rsidR="00AC36B0">
        <w:t>tutorialową</w:t>
      </w:r>
      <w:proofErr w:type="spellEnd"/>
      <w:r w:rsidR="00AC36B0">
        <w:t xml:space="preserve"> dla języka C#. Nie wszystkie zagadnienia są już opracowane przez redaktorów, ale przygotowane są bardzo rzetelnie i stanowią dobre źródło do szybkiej nauki.</w:t>
      </w:r>
    </w:p>
    <w:p w14:paraId="2B43EB89" w14:textId="51E1E102" w:rsidR="00AC36B0" w:rsidRDefault="00AC36B0" w:rsidP="00AC36B0">
      <w:pPr>
        <w:numPr>
          <w:ilvl w:val="0"/>
          <w:numId w:val="15"/>
        </w:numPr>
        <w:jc w:val="both"/>
      </w:pPr>
      <w:r w:rsidRPr="00AC36B0">
        <w:t>docs.microsoft.com</w:t>
      </w:r>
      <w:r>
        <w:t xml:space="preserve"> – źródło zawierające dużo informacji, jednak trudno jest się dostać do poszukiwanych informacji.</w:t>
      </w:r>
    </w:p>
    <w:p w14:paraId="6181FB3E" w14:textId="09EBF25C" w:rsidR="00AC36B0" w:rsidRDefault="00AC36B0" w:rsidP="00AC36B0">
      <w:pPr>
        <w:numPr>
          <w:ilvl w:val="0"/>
          <w:numId w:val="15"/>
        </w:numPr>
        <w:jc w:val="both"/>
      </w:pPr>
      <w:r w:rsidRPr="00AC36B0">
        <w:t>c-sharpcorner.com</w:t>
      </w:r>
      <w:r>
        <w:t xml:space="preserve"> – bardzo precyzyjne odpowiedzi na pytania, pomocne przy rozwiązywaniu konkretnych problemów.</w:t>
      </w:r>
    </w:p>
    <w:p w14:paraId="3BBD7AFB" w14:textId="77181CC9" w:rsidR="00AC36B0" w:rsidRPr="00A75153" w:rsidRDefault="00AC36B0" w:rsidP="00AC36B0">
      <w:pPr>
        <w:numPr>
          <w:ilvl w:val="0"/>
          <w:numId w:val="15"/>
        </w:numPr>
        <w:jc w:val="both"/>
      </w:pPr>
      <w:r w:rsidRPr="00AC36B0">
        <w:t>https://www.youtube.com/channel/UC3bHnBF2Q-u-1NEYG0Xwgeg</w:t>
      </w:r>
      <w:r>
        <w:t xml:space="preserve"> „</w:t>
      </w:r>
      <w:proofErr w:type="spellStart"/>
      <w:r>
        <w:t>HardlyDifficult</w:t>
      </w:r>
      <w:proofErr w:type="spellEnd"/>
      <w:r>
        <w:t>” – choć wolę korzystać z materiałów pisemny</w:t>
      </w:r>
      <w:bookmarkStart w:id="0" w:name="_GoBack"/>
      <w:bookmarkEnd w:id="0"/>
      <w:r>
        <w:t>ch, to ten kanał zawiera dosyć wyraźne objaśnienia wielu mechanik z języka C#.</w:t>
      </w:r>
    </w:p>
    <w:p w14:paraId="69B23957" w14:textId="1ABAE5DB" w:rsidR="00E23ACE" w:rsidRDefault="00E23ACE" w:rsidP="008346A0">
      <w:pPr>
        <w:jc w:val="center"/>
      </w:pPr>
    </w:p>
    <w:p w14:paraId="63A08967" w14:textId="7F59993E" w:rsidR="008346A0" w:rsidRPr="00AA1785" w:rsidRDefault="008346A0" w:rsidP="008346A0">
      <w:bookmarkStart w:id="1" w:name="_Toc33937103"/>
    </w:p>
    <w:bookmarkEnd w:id="1"/>
    <w:p w14:paraId="4B3E71E2" w14:textId="77777777" w:rsidR="00E433F9" w:rsidRDefault="00E433F9" w:rsidP="00C931DE"/>
    <w:p w14:paraId="35A3C803" w14:textId="77777777" w:rsidR="005F5F1D" w:rsidRDefault="005F5F1D" w:rsidP="00C931DE"/>
    <w:tbl>
      <w:tblPr>
        <w:tblStyle w:val="Tabela-Siatka"/>
        <w:tblW w:w="0" w:type="auto"/>
        <w:tblLook w:val="00A0" w:firstRow="1" w:lastRow="0" w:firstColumn="1" w:lastColumn="0" w:noHBand="0" w:noVBand="0"/>
      </w:tblPr>
      <w:tblGrid>
        <w:gridCol w:w="1416"/>
        <w:gridCol w:w="896"/>
        <w:gridCol w:w="4553"/>
        <w:gridCol w:w="1403"/>
        <w:gridCol w:w="992"/>
      </w:tblGrid>
      <w:tr w:rsidR="005F5F1D" w:rsidRPr="005F5F1D" w14:paraId="0C5CDA1E" w14:textId="77777777">
        <w:tc>
          <w:tcPr>
            <w:tcW w:w="1416" w:type="dxa"/>
            <w:shd w:val="clear" w:color="auto" w:fill="F3F3F3"/>
          </w:tcPr>
          <w:p w14:paraId="673CFDEB" w14:textId="77777777" w:rsidR="005F5F1D" w:rsidRPr="005F5F1D" w:rsidRDefault="005F5F1D" w:rsidP="008B451F">
            <w:pPr>
              <w:jc w:val="center"/>
              <w:rPr>
                <w:b/>
              </w:rPr>
            </w:pPr>
            <w:r w:rsidRPr="005F5F1D">
              <w:rPr>
                <w:b/>
              </w:rPr>
              <w:t>Data</w:t>
            </w:r>
          </w:p>
        </w:tc>
        <w:tc>
          <w:tcPr>
            <w:tcW w:w="896" w:type="dxa"/>
            <w:shd w:val="clear" w:color="auto" w:fill="F3F3F3"/>
          </w:tcPr>
          <w:p w14:paraId="29E6109E" w14:textId="77777777" w:rsidR="005F5F1D" w:rsidRPr="005F5F1D" w:rsidRDefault="005F5F1D" w:rsidP="008B451F">
            <w:pPr>
              <w:jc w:val="center"/>
              <w:rPr>
                <w:b/>
              </w:rPr>
            </w:pPr>
            <w:r w:rsidRPr="005F5F1D">
              <w:rPr>
                <w:b/>
              </w:rPr>
              <w:t>Autor</w:t>
            </w:r>
          </w:p>
        </w:tc>
        <w:tc>
          <w:tcPr>
            <w:tcW w:w="4553" w:type="dxa"/>
            <w:shd w:val="clear" w:color="auto" w:fill="F3F3F3"/>
          </w:tcPr>
          <w:p w14:paraId="7A18349E" w14:textId="77777777" w:rsidR="005F5F1D" w:rsidRPr="005F5F1D" w:rsidRDefault="005F5F1D" w:rsidP="008B451F">
            <w:pPr>
              <w:jc w:val="center"/>
              <w:rPr>
                <w:b/>
              </w:rPr>
            </w:pPr>
            <w:r w:rsidRPr="005F5F1D">
              <w:rPr>
                <w:b/>
              </w:rPr>
              <w:t>Zakres</w:t>
            </w:r>
          </w:p>
        </w:tc>
        <w:tc>
          <w:tcPr>
            <w:tcW w:w="1403" w:type="dxa"/>
            <w:shd w:val="clear" w:color="auto" w:fill="F3F3F3"/>
          </w:tcPr>
          <w:p w14:paraId="0DA78C95" w14:textId="77777777" w:rsidR="005F5F1D" w:rsidRPr="005F5F1D" w:rsidRDefault="005F5F1D" w:rsidP="008B451F">
            <w:pPr>
              <w:jc w:val="center"/>
              <w:rPr>
                <w:b/>
              </w:rPr>
            </w:pPr>
            <w:r w:rsidRPr="005F5F1D">
              <w:rPr>
                <w:b/>
              </w:rPr>
              <w:t>Zatwierdził</w:t>
            </w:r>
          </w:p>
        </w:tc>
        <w:tc>
          <w:tcPr>
            <w:tcW w:w="992" w:type="dxa"/>
            <w:shd w:val="clear" w:color="auto" w:fill="F3F3F3"/>
          </w:tcPr>
          <w:p w14:paraId="6FC8FB48" w14:textId="77777777" w:rsidR="005F5F1D" w:rsidRPr="005F5F1D" w:rsidRDefault="005F5F1D" w:rsidP="008B451F">
            <w:pPr>
              <w:jc w:val="center"/>
              <w:rPr>
                <w:b/>
              </w:rPr>
            </w:pPr>
            <w:r w:rsidRPr="005F5F1D">
              <w:rPr>
                <w:b/>
              </w:rPr>
              <w:t>Wersja</w:t>
            </w:r>
          </w:p>
        </w:tc>
      </w:tr>
      <w:tr w:rsidR="005F5F1D" w:rsidRPr="005F5F1D" w14:paraId="5C4DA7A2" w14:textId="77777777">
        <w:tc>
          <w:tcPr>
            <w:tcW w:w="1416" w:type="dxa"/>
          </w:tcPr>
          <w:p w14:paraId="6128662C" w14:textId="68051FA0" w:rsidR="005F5F1D" w:rsidRPr="005F5F1D" w:rsidRDefault="00A75153" w:rsidP="008B451F">
            <w:pPr>
              <w:jc w:val="both"/>
            </w:pPr>
            <w:r>
              <w:t>20</w:t>
            </w:r>
            <w:r w:rsidR="005F684A">
              <w:t>.03.2019</w:t>
            </w:r>
          </w:p>
        </w:tc>
        <w:tc>
          <w:tcPr>
            <w:tcW w:w="896" w:type="dxa"/>
          </w:tcPr>
          <w:p w14:paraId="65E48571" w14:textId="334804E0" w:rsidR="005F5F1D" w:rsidRPr="005F5F1D" w:rsidRDefault="005F684A" w:rsidP="008B451F">
            <w:pPr>
              <w:jc w:val="both"/>
            </w:pPr>
            <w:r>
              <w:t>MS</w:t>
            </w:r>
          </w:p>
        </w:tc>
        <w:tc>
          <w:tcPr>
            <w:tcW w:w="4553" w:type="dxa"/>
          </w:tcPr>
          <w:p w14:paraId="0AE029A1" w14:textId="6648337D" w:rsidR="005F5F1D" w:rsidRPr="005F5F1D" w:rsidRDefault="00A75153" w:rsidP="008B451F">
            <w:pPr>
              <w:jc w:val="both"/>
            </w:pPr>
            <w:r>
              <w:t>Utworzenie listy wykorzystanych materiałów</w:t>
            </w:r>
          </w:p>
        </w:tc>
        <w:tc>
          <w:tcPr>
            <w:tcW w:w="1403" w:type="dxa"/>
          </w:tcPr>
          <w:p w14:paraId="54A9B657" w14:textId="4736AAF7" w:rsidR="005F5F1D" w:rsidRPr="005F5F1D" w:rsidRDefault="005F684A" w:rsidP="008B451F">
            <w:pPr>
              <w:jc w:val="both"/>
            </w:pPr>
            <w:r>
              <w:t>MS</w:t>
            </w:r>
          </w:p>
        </w:tc>
        <w:tc>
          <w:tcPr>
            <w:tcW w:w="992" w:type="dxa"/>
          </w:tcPr>
          <w:p w14:paraId="0DC511EF" w14:textId="5EB02F54" w:rsidR="005F5F1D" w:rsidRPr="005F5F1D" w:rsidRDefault="005F684A" w:rsidP="008B451F">
            <w:pPr>
              <w:jc w:val="both"/>
            </w:pPr>
            <w:r>
              <w:t>0.</w:t>
            </w:r>
            <w:r w:rsidR="007D7E2E">
              <w:t>1</w:t>
            </w:r>
          </w:p>
        </w:tc>
      </w:tr>
      <w:tr w:rsidR="005F684A" w:rsidRPr="005F5F1D" w14:paraId="4309D4A8" w14:textId="77777777">
        <w:tc>
          <w:tcPr>
            <w:tcW w:w="1416" w:type="dxa"/>
          </w:tcPr>
          <w:p w14:paraId="2A24D954" w14:textId="532A7203" w:rsidR="005F684A" w:rsidRPr="005F5F1D" w:rsidRDefault="00A75153" w:rsidP="005F684A">
            <w:pPr>
              <w:jc w:val="both"/>
            </w:pPr>
            <w:r>
              <w:t>20</w:t>
            </w:r>
            <w:r w:rsidR="005F684A">
              <w:t>.03.2019</w:t>
            </w:r>
          </w:p>
        </w:tc>
        <w:tc>
          <w:tcPr>
            <w:tcW w:w="896" w:type="dxa"/>
          </w:tcPr>
          <w:p w14:paraId="62B23F6F" w14:textId="117993C7" w:rsidR="005F684A" w:rsidRPr="005F5F1D" w:rsidRDefault="005F684A" w:rsidP="005F684A">
            <w:pPr>
              <w:jc w:val="both"/>
            </w:pPr>
            <w:r>
              <w:t>MS</w:t>
            </w:r>
          </w:p>
        </w:tc>
        <w:tc>
          <w:tcPr>
            <w:tcW w:w="4553" w:type="dxa"/>
          </w:tcPr>
          <w:p w14:paraId="6B386FF2" w14:textId="1839045A" w:rsidR="005F684A" w:rsidRPr="005F5F1D" w:rsidRDefault="00A75153" w:rsidP="005F684A">
            <w:pPr>
              <w:jc w:val="both"/>
            </w:pPr>
            <w:r>
              <w:t>Dodanie informacji o przygotowaniu środowiska</w:t>
            </w:r>
          </w:p>
        </w:tc>
        <w:tc>
          <w:tcPr>
            <w:tcW w:w="1403" w:type="dxa"/>
          </w:tcPr>
          <w:p w14:paraId="6F2B82F5" w14:textId="73D40B04" w:rsidR="005F684A" w:rsidRPr="005F5F1D" w:rsidRDefault="005F684A" w:rsidP="005F684A">
            <w:pPr>
              <w:jc w:val="both"/>
            </w:pPr>
            <w:r>
              <w:t>MS</w:t>
            </w:r>
          </w:p>
        </w:tc>
        <w:tc>
          <w:tcPr>
            <w:tcW w:w="992" w:type="dxa"/>
          </w:tcPr>
          <w:p w14:paraId="734BEE82" w14:textId="28B7888D" w:rsidR="005F684A" w:rsidRPr="005F5F1D" w:rsidRDefault="005F684A" w:rsidP="005F684A">
            <w:pPr>
              <w:jc w:val="both"/>
            </w:pPr>
            <w:r>
              <w:t>1.0</w:t>
            </w:r>
          </w:p>
        </w:tc>
      </w:tr>
    </w:tbl>
    <w:p w14:paraId="6B300C5E" w14:textId="77777777" w:rsidR="005F5F1D" w:rsidRPr="007C4205" w:rsidRDefault="005F5F1D" w:rsidP="00C931DE"/>
    <w:sectPr w:rsidR="005F5F1D" w:rsidRPr="007C4205" w:rsidSect="000320AA">
      <w:headerReference w:type="default" r:id="rId7"/>
      <w:footerReference w:type="default" r:id="rId8"/>
      <w:pgSz w:w="11906" w:h="16838"/>
      <w:pgMar w:top="1134" w:right="1417" w:bottom="1417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3F956" w14:textId="77777777" w:rsidR="00146647" w:rsidRDefault="00146647">
      <w:r>
        <w:separator/>
      </w:r>
    </w:p>
  </w:endnote>
  <w:endnote w:type="continuationSeparator" w:id="0">
    <w:p w14:paraId="2795C923" w14:textId="77777777" w:rsidR="00146647" w:rsidRDefault="00146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8853606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454A19F7" w14:textId="77777777" w:rsidR="00EC1322" w:rsidRDefault="00EC1322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E37FBE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E37FBE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46D2E30F" w14:textId="77777777" w:rsidR="00EC1322" w:rsidRDefault="00EC1322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96E7A" w14:textId="77777777" w:rsidR="00146647" w:rsidRDefault="00146647">
      <w:r>
        <w:separator/>
      </w:r>
    </w:p>
  </w:footnote>
  <w:footnote w:type="continuationSeparator" w:id="0">
    <w:p w14:paraId="4CBC652F" w14:textId="77777777" w:rsidR="00146647" w:rsidRDefault="001466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a-Siatka"/>
      <w:tblW w:w="0" w:type="auto"/>
      <w:tblLook w:val="00A0" w:firstRow="1" w:lastRow="0" w:firstColumn="1" w:lastColumn="0" w:noHBand="0" w:noVBand="0"/>
    </w:tblPr>
    <w:tblGrid>
      <w:gridCol w:w="1526"/>
      <w:gridCol w:w="4615"/>
      <w:gridCol w:w="2756"/>
    </w:tblGrid>
    <w:tr w:rsidR="00AC36B0" w:rsidRPr="005F5F1D" w14:paraId="02960987" w14:textId="77777777" w:rsidTr="00776D74">
      <w:tc>
        <w:tcPr>
          <w:tcW w:w="1526" w:type="dxa"/>
          <w:vMerge w:val="restart"/>
          <w:vAlign w:val="center"/>
        </w:tcPr>
        <w:p w14:paraId="0C7EF70E" w14:textId="77777777" w:rsidR="00AC36B0" w:rsidRPr="005F5F1D" w:rsidRDefault="00AC36B0" w:rsidP="005F5F1D">
          <w:pPr>
            <w:jc w:val="center"/>
            <w:rPr>
              <w:sz w:val="20"/>
              <w:szCs w:val="20"/>
            </w:rPr>
          </w:pPr>
        </w:p>
      </w:tc>
      <w:tc>
        <w:tcPr>
          <w:tcW w:w="4615" w:type="dxa"/>
          <w:tcBorders>
            <w:bottom w:val="nil"/>
          </w:tcBorders>
        </w:tcPr>
        <w:p w14:paraId="7DD89C50" w14:textId="77777777" w:rsidR="00AC36B0" w:rsidRPr="005F5F1D" w:rsidRDefault="00AC36B0" w:rsidP="005F5F1D">
          <w:pPr>
            <w:rPr>
              <w:rFonts w:ascii="Arial" w:hAnsi="Arial" w:cs="Arial"/>
              <w:b/>
              <w:sz w:val="20"/>
              <w:szCs w:val="20"/>
            </w:rPr>
          </w:pPr>
          <w:r w:rsidRPr="005F5F1D">
            <w:rPr>
              <w:rFonts w:ascii="Arial" w:hAnsi="Arial" w:cs="Arial"/>
              <w:b/>
              <w:sz w:val="20"/>
              <w:szCs w:val="20"/>
            </w:rPr>
            <w:t>Temat</w:t>
          </w:r>
        </w:p>
      </w:tc>
      <w:tc>
        <w:tcPr>
          <w:tcW w:w="2756" w:type="dxa"/>
          <w:tcBorders>
            <w:bottom w:val="nil"/>
          </w:tcBorders>
        </w:tcPr>
        <w:p w14:paraId="79F1AD28" w14:textId="5317F297" w:rsidR="00AC36B0" w:rsidRPr="005F5F1D" w:rsidRDefault="00AC36B0" w:rsidP="005F5F1D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Wersja</w:t>
          </w:r>
        </w:p>
      </w:tc>
    </w:tr>
    <w:tr w:rsidR="00AC36B0" w:rsidRPr="005F5F1D" w14:paraId="351A2B7B" w14:textId="77777777" w:rsidTr="00776D74">
      <w:trPr>
        <w:trHeight w:val="70"/>
      </w:trPr>
      <w:tc>
        <w:tcPr>
          <w:tcW w:w="1526" w:type="dxa"/>
          <w:vMerge/>
        </w:tcPr>
        <w:p w14:paraId="50F83E3C" w14:textId="77777777" w:rsidR="00AC36B0" w:rsidRPr="005F5F1D" w:rsidRDefault="00AC36B0" w:rsidP="005F5F1D">
          <w:pPr>
            <w:rPr>
              <w:sz w:val="20"/>
              <w:szCs w:val="20"/>
            </w:rPr>
          </w:pPr>
        </w:p>
      </w:tc>
      <w:tc>
        <w:tcPr>
          <w:tcW w:w="4615" w:type="dxa"/>
          <w:tcBorders>
            <w:top w:val="nil"/>
          </w:tcBorders>
        </w:tcPr>
        <w:p w14:paraId="5E78547F" w14:textId="16A724FE" w:rsidR="00AC36B0" w:rsidRPr="005F5F1D" w:rsidRDefault="00AC36B0" w:rsidP="00112A74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Raport</w:t>
          </w:r>
        </w:p>
      </w:tc>
      <w:tc>
        <w:tcPr>
          <w:tcW w:w="2756" w:type="dxa"/>
          <w:tcBorders>
            <w:top w:val="nil"/>
          </w:tcBorders>
        </w:tcPr>
        <w:p w14:paraId="494E6EAB" w14:textId="683B4EA3" w:rsidR="00AC36B0" w:rsidRPr="005F5F1D" w:rsidRDefault="00AC36B0" w:rsidP="005F5F1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1.0</w:t>
          </w:r>
        </w:p>
      </w:tc>
    </w:tr>
    <w:tr w:rsidR="00AC36B0" w:rsidRPr="005F5F1D" w14:paraId="18F10BFF" w14:textId="77777777" w:rsidTr="00AC36B0">
      <w:tc>
        <w:tcPr>
          <w:tcW w:w="1526" w:type="dxa"/>
          <w:vMerge/>
        </w:tcPr>
        <w:p w14:paraId="4802E101" w14:textId="77777777" w:rsidR="00AC36B0" w:rsidRPr="005F5F1D" w:rsidRDefault="00AC36B0" w:rsidP="005F5F1D">
          <w:pPr>
            <w:rPr>
              <w:sz w:val="20"/>
              <w:szCs w:val="20"/>
            </w:rPr>
          </w:pPr>
        </w:p>
      </w:tc>
      <w:tc>
        <w:tcPr>
          <w:tcW w:w="4615" w:type="dxa"/>
          <w:tcBorders>
            <w:bottom w:val="nil"/>
          </w:tcBorders>
        </w:tcPr>
        <w:p w14:paraId="317EBC9B" w14:textId="77777777" w:rsidR="00AC36B0" w:rsidRPr="005F5F1D" w:rsidRDefault="00AC36B0" w:rsidP="005F5F1D">
          <w:pPr>
            <w:rPr>
              <w:rFonts w:ascii="Arial" w:hAnsi="Arial" w:cs="Arial"/>
              <w:b/>
              <w:sz w:val="20"/>
              <w:szCs w:val="20"/>
            </w:rPr>
          </w:pPr>
          <w:r w:rsidRPr="005F5F1D">
            <w:rPr>
              <w:rFonts w:ascii="Arial" w:hAnsi="Arial" w:cs="Arial"/>
              <w:b/>
              <w:sz w:val="20"/>
              <w:szCs w:val="20"/>
            </w:rPr>
            <w:t>Autor</w:t>
          </w:r>
        </w:p>
      </w:tc>
      <w:tc>
        <w:tcPr>
          <w:tcW w:w="2756" w:type="dxa"/>
          <w:tcBorders>
            <w:bottom w:val="nil"/>
          </w:tcBorders>
        </w:tcPr>
        <w:p w14:paraId="66164698" w14:textId="77777777" w:rsidR="00AC36B0" w:rsidRPr="005F5F1D" w:rsidRDefault="00AC36B0" w:rsidP="005F5F1D">
          <w:pPr>
            <w:rPr>
              <w:rFonts w:ascii="Arial" w:hAnsi="Arial" w:cs="Arial"/>
              <w:b/>
              <w:sz w:val="20"/>
              <w:szCs w:val="20"/>
            </w:rPr>
          </w:pPr>
          <w:r w:rsidRPr="005F5F1D">
            <w:rPr>
              <w:rFonts w:ascii="Arial" w:hAnsi="Arial" w:cs="Arial"/>
              <w:b/>
              <w:sz w:val="20"/>
              <w:szCs w:val="20"/>
            </w:rPr>
            <w:t>Data</w:t>
          </w:r>
        </w:p>
      </w:tc>
    </w:tr>
    <w:tr w:rsidR="00AC36B0" w:rsidRPr="005F5F1D" w14:paraId="1D4DD3AC" w14:textId="77777777" w:rsidTr="00AC36B0">
      <w:trPr>
        <w:trHeight w:val="170"/>
      </w:trPr>
      <w:tc>
        <w:tcPr>
          <w:tcW w:w="1526" w:type="dxa"/>
          <w:vMerge/>
        </w:tcPr>
        <w:p w14:paraId="7265F732" w14:textId="77777777" w:rsidR="00AC36B0" w:rsidRPr="005F5F1D" w:rsidRDefault="00AC36B0" w:rsidP="005F5F1D">
          <w:pPr>
            <w:rPr>
              <w:sz w:val="20"/>
              <w:szCs w:val="20"/>
            </w:rPr>
          </w:pPr>
        </w:p>
      </w:tc>
      <w:tc>
        <w:tcPr>
          <w:tcW w:w="4615" w:type="dxa"/>
          <w:tcBorders>
            <w:top w:val="nil"/>
          </w:tcBorders>
          <w:vAlign w:val="center"/>
        </w:tcPr>
        <w:p w14:paraId="4CC936E5" w14:textId="6CA39887" w:rsidR="00AC36B0" w:rsidRPr="005F5F1D" w:rsidRDefault="00AC36B0" w:rsidP="005F5F1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Mateusz Smoliński</w:t>
          </w:r>
        </w:p>
        <w:p w14:paraId="5E4BC13D" w14:textId="01E337F5" w:rsidR="00AC36B0" w:rsidRPr="005F5F1D" w:rsidRDefault="00AC36B0" w:rsidP="005F5F1D">
          <w:pPr>
            <w:rPr>
              <w:rFonts w:ascii="Arial" w:hAnsi="Arial" w:cs="Arial"/>
              <w:sz w:val="20"/>
              <w:szCs w:val="20"/>
            </w:rPr>
          </w:pPr>
          <w:r w:rsidRPr="005F5F1D">
            <w:rPr>
              <w:rFonts w:ascii="Arial" w:hAnsi="Arial" w:cs="Arial"/>
              <w:sz w:val="20"/>
              <w:szCs w:val="20"/>
            </w:rPr>
            <w:t xml:space="preserve">e-mail: </w:t>
          </w:r>
          <w:r>
            <w:rPr>
              <w:rFonts w:ascii="Arial" w:hAnsi="Arial" w:cs="Arial"/>
              <w:sz w:val="20"/>
              <w:szCs w:val="20"/>
            </w:rPr>
            <w:t>01131251@pw.edu.pl</w:t>
          </w:r>
        </w:p>
      </w:tc>
      <w:tc>
        <w:tcPr>
          <w:tcW w:w="2756" w:type="dxa"/>
          <w:tcBorders>
            <w:top w:val="nil"/>
          </w:tcBorders>
          <w:vAlign w:val="center"/>
        </w:tcPr>
        <w:p w14:paraId="1B411708" w14:textId="7D91D003" w:rsidR="00AC36B0" w:rsidRPr="005F5F1D" w:rsidRDefault="00AC36B0" w:rsidP="005F5F1D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20.03.19</w:t>
          </w:r>
        </w:p>
      </w:tc>
    </w:tr>
  </w:tbl>
  <w:p w14:paraId="4DBE27DA" w14:textId="77777777" w:rsidR="00112BA4" w:rsidRDefault="00112BA4" w:rsidP="005F5F1D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A624BB0"/>
    <w:lvl w:ilvl="0">
      <w:start w:val="1"/>
      <w:numFmt w:val="decimal"/>
      <w:lvlText w:val="%1."/>
      <w:lvlJc w:val="left"/>
      <w:pPr>
        <w:tabs>
          <w:tab w:val="num" w:pos="1350"/>
        </w:tabs>
        <w:ind w:left="1350" w:hanging="360"/>
      </w:pPr>
    </w:lvl>
  </w:abstractNum>
  <w:abstractNum w:abstractNumId="1" w15:restartNumberingAfterBreak="0">
    <w:nsid w:val="FFFFFF7D"/>
    <w:multiLevelType w:val="singleLevel"/>
    <w:tmpl w:val="04360D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5E0333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AEC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86F25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48D7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B0EE8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BB0A4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222B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4D646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9117E1"/>
    <w:multiLevelType w:val="hybridMultilevel"/>
    <w:tmpl w:val="89E493BC"/>
    <w:lvl w:ilvl="0" w:tplc="0415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F3166A"/>
    <w:multiLevelType w:val="hybridMultilevel"/>
    <w:tmpl w:val="0B4013D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23357E"/>
    <w:multiLevelType w:val="hybridMultilevel"/>
    <w:tmpl w:val="CBB0AD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C06624"/>
    <w:multiLevelType w:val="multilevel"/>
    <w:tmpl w:val="A926B204"/>
    <w:lvl w:ilvl="0">
      <w:start w:val="1"/>
      <w:numFmt w:val="decimal"/>
      <w:pStyle w:val="Nagwek1"/>
      <w:lvlText w:val="%1.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tabs>
          <w:tab w:val="num" w:pos="2703"/>
        </w:tabs>
        <w:ind w:left="2703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tabs>
          <w:tab w:val="num" w:pos="1259"/>
        </w:tabs>
        <w:ind w:left="1259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tabs>
          <w:tab w:val="num" w:pos="1619"/>
        </w:tabs>
        <w:ind w:left="823" w:hanging="28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tabs>
          <w:tab w:val="num" w:pos="1547"/>
        </w:tabs>
        <w:ind w:left="1547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tabs>
          <w:tab w:val="num" w:pos="1691"/>
        </w:tabs>
        <w:ind w:left="1691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835"/>
        </w:tabs>
        <w:ind w:left="1835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979"/>
        </w:tabs>
        <w:ind w:left="1979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2123"/>
        </w:tabs>
        <w:ind w:left="2123" w:hanging="1584"/>
      </w:pPr>
      <w:rPr>
        <w:rFonts w:hint="default"/>
      </w:rPr>
    </w:lvl>
  </w:abstractNum>
  <w:num w:numId="1">
    <w:abstractNumId w:val="13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9"/>
  </w:num>
  <w:num w:numId="12">
    <w:abstractNumId w:val="10"/>
  </w:num>
  <w:num w:numId="13">
    <w:abstractNumId w:val="13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0081"/>
    <w:rsid w:val="000320AA"/>
    <w:rsid w:val="000346D9"/>
    <w:rsid w:val="00052236"/>
    <w:rsid w:val="00065E53"/>
    <w:rsid w:val="0007019E"/>
    <w:rsid w:val="00096403"/>
    <w:rsid w:val="000B7A2F"/>
    <w:rsid w:val="000D2BDB"/>
    <w:rsid w:val="00105816"/>
    <w:rsid w:val="00112A74"/>
    <w:rsid w:val="00112BA4"/>
    <w:rsid w:val="00146647"/>
    <w:rsid w:val="001B0FD2"/>
    <w:rsid w:val="001C1D83"/>
    <w:rsid w:val="001D050A"/>
    <w:rsid w:val="001E449D"/>
    <w:rsid w:val="002867B9"/>
    <w:rsid w:val="002B57B1"/>
    <w:rsid w:val="00305793"/>
    <w:rsid w:val="003237E1"/>
    <w:rsid w:val="0038155E"/>
    <w:rsid w:val="00396244"/>
    <w:rsid w:val="003F22D2"/>
    <w:rsid w:val="00425D0E"/>
    <w:rsid w:val="0043766C"/>
    <w:rsid w:val="004B0B5C"/>
    <w:rsid w:val="00521338"/>
    <w:rsid w:val="00537FF7"/>
    <w:rsid w:val="00545B8C"/>
    <w:rsid w:val="0055072D"/>
    <w:rsid w:val="005632CA"/>
    <w:rsid w:val="005C3363"/>
    <w:rsid w:val="005F5F1D"/>
    <w:rsid w:val="005F684A"/>
    <w:rsid w:val="00663714"/>
    <w:rsid w:val="006776F3"/>
    <w:rsid w:val="00686C7A"/>
    <w:rsid w:val="006F6EAD"/>
    <w:rsid w:val="007123EE"/>
    <w:rsid w:val="00776D74"/>
    <w:rsid w:val="0079066D"/>
    <w:rsid w:val="007C4205"/>
    <w:rsid w:val="007D0CD7"/>
    <w:rsid w:val="007D7E2E"/>
    <w:rsid w:val="007F4433"/>
    <w:rsid w:val="007F52EE"/>
    <w:rsid w:val="008346A0"/>
    <w:rsid w:val="00835AF2"/>
    <w:rsid w:val="008628EC"/>
    <w:rsid w:val="00865C97"/>
    <w:rsid w:val="008A17D4"/>
    <w:rsid w:val="008B451F"/>
    <w:rsid w:val="00942DBE"/>
    <w:rsid w:val="0095096E"/>
    <w:rsid w:val="009735EC"/>
    <w:rsid w:val="009A3736"/>
    <w:rsid w:val="009C480B"/>
    <w:rsid w:val="009E61EB"/>
    <w:rsid w:val="009F5A21"/>
    <w:rsid w:val="00A75153"/>
    <w:rsid w:val="00AA1785"/>
    <w:rsid w:val="00AA56CF"/>
    <w:rsid w:val="00AA635A"/>
    <w:rsid w:val="00AC36B0"/>
    <w:rsid w:val="00B04DCA"/>
    <w:rsid w:val="00B907F6"/>
    <w:rsid w:val="00BC0173"/>
    <w:rsid w:val="00C60081"/>
    <w:rsid w:val="00C931DE"/>
    <w:rsid w:val="00D33958"/>
    <w:rsid w:val="00D34F50"/>
    <w:rsid w:val="00D825F3"/>
    <w:rsid w:val="00D94571"/>
    <w:rsid w:val="00DA5EAD"/>
    <w:rsid w:val="00DC0A26"/>
    <w:rsid w:val="00E04737"/>
    <w:rsid w:val="00E23ACE"/>
    <w:rsid w:val="00E37FBE"/>
    <w:rsid w:val="00E433F9"/>
    <w:rsid w:val="00EC1322"/>
    <w:rsid w:val="00EE1E5D"/>
    <w:rsid w:val="00F14386"/>
    <w:rsid w:val="00F77AFC"/>
    <w:rsid w:val="00F77FB3"/>
    <w:rsid w:val="00F9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156F083"/>
  <w15:docId w15:val="{A0C1E253-E70E-4871-8343-19ECB0687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ny">
    <w:name w:val="Normal"/>
    <w:qFormat/>
    <w:rsid w:val="008628EC"/>
    <w:rPr>
      <w:sz w:val="24"/>
      <w:szCs w:val="24"/>
    </w:rPr>
  </w:style>
  <w:style w:type="paragraph" w:styleId="Nagwek1">
    <w:name w:val="heading 1"/>
    <w:basedOn w:val="Normalny"/>
    <w:next w:val="Normalny"/>
    <w:qFormat/>
    <w:rsid w:val="00C60081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rsid w:val="008B451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Nagwek3">
    <w:name w:val="heading 3"/>
    <w:basedOn w:val="Normalny"/>
    <w:next w:val="Normalny"/>
    <w:qFormat/>
    <w:rsid w:val="005F5F1D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Nagwek4">
    <w:name w:val="heading 4"/>
    <w:basedOn w:val="Normalny"/>
    <w:next w:val="Normalny"/>
    <w:qFormat/>
    <w:rsid w:val="005F5F1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rsid w:val="005F5F1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rsid w:val="005F5F1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rsid w:val="005F5F1D"/>
    <w:pPr>
      <w:numPr>
        <w:ilvl w:val="6"/>
        <w:numId w:val="1"/>
      </w:numPr>
      <w:spacing w:before="240" w:after="60"/>
      <w:outlineLvl w:val="6"/>
    </w:pPr>
  </w:style>
  <w:style w:type="paragraph" w:styleId="Nagwek8">
    <w:name w:val="heading 8"/>
    <w:basedOn w:val="Normalny"/>
    <w:next w:val="Normalny"/>
    <w:qFormat/>
    <w:rsid w:val="005F5F1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gwek9">
    <w:name w:val="heading 9"/>
    <w:basedOn w:val="Normalny"/>
    <w:next w:val="Normalny"/>
    <w:qFormat/>
    <w:rsid w:val="005F5F1D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rsid w:val="00BC01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rsid w:val="007C4205"/>
    <w:pPr>
      <w:tabs>
        <w:tab w:val="center" w:pos="4536"/>
        <w:tab w:val="right" w:pos="9072"/>
      </w:tabs>
    </w:pPr>
  </w:style>
  <w:style w:type="paragraph" w:customStyle="1" w:styleId="StylNagwek1PogrubienieKursywa">
    <w:name w:val="Styl Nagłówek 1 + Pogrubienie Kursywa"/>
    <w:basedOn w:val="Nagwek1"/>
    <w:rsid w:val="00C60081"/>
    <w:pPr>
      <w:overflowPunct w:val="0"/>
      <w:autoSpaceDE w:val="0"/>
      <w:autoSpaceDN w:val="0"/>
      <w:adjustRightInd w:val="0"/>
      <w:spacing w:before="0" w:after="0" w:line="480" w:lineRule="atLeast"/>
      <w:textAlignment w:val="baseline"/>
    </w:pPr>
    <w:rPr>
      <w:rFonts w:ascii="Times New Roman" w:hAnsi="Times New Roman" w:cs="Times New Roman"/>
      <w:i/>
      <w:iCs/>
      <w:kern w:val="0"/>
      <w:sz w:val="24"/>
      <w:szCs w:val="20"/>
    </w:rPr>
  </w:style>
  <w:style w:type="paragraph" w:styleId="Stopka">
    <w:name w:val="footer"/>
    <w:basedOn w:val="Normalny"/>
    <w:link w:val="StopkaZnak"/>
    <w:uiPriority w:val="99"/>
    <w:rsid w:val="007C4205"/>
    <w:pPr>
      <w:tabs>
        <w:tab w:val="center" w:pos="4536"/>
        <w:tab w:val="right" w:pos="9072"/>
      </w:tabs>
    </w:pPr>
  </w:style>
  <w:style w:type="paragraph" w:styleId="Spistreci1">
    <w:name w:val="toc 1"/>
    <w:basedOn w:val="Normalny"/>
    <w:next w:val="Normalny"/>
    <w:autoRedefine/>
    <w:semiHidden/>
    <w:rsid w:val="005F5F1D"/>
    <w:pPr>
      <w:tabs>
        <w:tab w:val="left" w:pos="426"/>
        <w:tab w:val="right" w:leader="dot" w:pos="9062"/>
      </w:tabs>
    </w:pPr>
    <w:rPr>
      <w:b/>
      <w:smallCaps/>
    </w:rPr>
  </w:style>
  <w:style w:type="character" w:styleId="Hipercze">
    <w:name w:val="Hyperlink"/>
    <w:basedOn w:val="Domylnaczcionkaakapitu"/>
    <w:rsid w:val="005F5F1D"/>
    <w:rPr>
      <w:b/>
      <w:smallCaps/>
      <w:color w:val="0000FF"/>
      <w:u w:val="single"/>
    </w:rPr>
  </w:style>
  <w:style w:type="paragraph" w:styleId="Spistreci2">
    <w:name w:val="toc 2"/>
    <w:basedOn w:val="Normalny"/>
    <w:next w:val="Normalny"/>
    <w:autoRedefine/>
    <w:semiHidden/>
    <w:rsid w:val="005F5F1D"/>
    <w:pPr>
      <w:spacing w:line="360" w:lineRule="auto"/>
      <w:ind w:left="240"/>
    </w:pPr>
    <w:rPr>
      <w:smallCaps/>
    </w:rPr>
  </w:style>
  <w:style w:type="paragraph" w:customStyle="1" w:styleId="StylNagwek2NieKursywa">
    <w:name w:val="Styl Nagłówek 2 + Nie Kursywa"/>
    <w:basedOn w:val="Nagwek2"/>
    <w:rsid w:val="005F5F1D"/>
    <w:rPr>
      <w:i/>
      <w:iCs w:val="0"/>
    </w:rPr>
  </w:style>
  <w:style w:type="paragraph" w:customStyle="1" w:styleId="StylNagwek2Zlewej15cmPierwszywiersz0cm">
    <w:name w:val="Styl Nagłówek 2 + Z lewej:  15 cm Pierwszy wiersz:  0 cm"/>
    <w:basedOn w:val="Nagwek2"/>
    <w:rsid w:val="008B451F"/>
    <w:pPr>
      <w:ind w:left="851" w:firstLine="0"/>
    </w:pPr>
    <w:rPr>
      <w:rFonts w:ascii="Times New Roman" w:hAnsi="Times New Roman" w:cs="Times New Roman"/>
      <w:iCs w:val="0"/>
      <w:sz w:val="24"/>
      <w:szCs w:val="20"/>
    </w:rPr>
  </w:style>
  <w:style w:type="paragraph" w:customStyle="1" w:styleId="StylNagwek2Zlewej15cmPierwszywiersz0cm1">
    <w:name w:val="Styl Nagłówek 2 + Z lewej:  15 cm Pierwszy wiersz:  0 cm1"/>
    <w:basedOn w:val="Nagwek2"/>
    <w:rsid w:val="008B451F"/>
    <w:pPr>
      <w:ind w:left="851" w:firstLine="0"/>
    </w:pPr>
    <w:rPr>
      <w:rFonts w:ascii="Times New Roman" w:hAnsi="Times New Roman" w:cs="Times New Roman"/>
      <w:iCs w:val="0"/>
      <w:szCs w:val="20"/>
    </w:rPr>
  </w:style>
  <w:style w:type="paragraph" w:customStyle="1" w:styleId="WDNormalny">
    <w:name w:val="WD_Normalny"/>
    <w:basedOn w:val="Normalny"/>
    <w:rsid w:val="00537FF7"/>
    <w:pPr>
      <w:ind w:firstLine="709"/>
      <w:jc w:val="both"/>
    </w:pPr>
  </w:style>
  <w:style w:type="paragraph" w:customStyle="1" w:styleId="Draft">
    <w:name w:val="Draft"/>
    <w:basedOn w:val="WDNormalny"/>
    <w:next w:val="WDNormalny"/>
    <w:rsid w:val="00DA5EAD"/>
    <w:pPr>
      <w:ind w:firstLine="539"/>
    </w:pPr>
  </w:style>
  <w:style w:type="table" w:styleId="Tabela-Kolorowy2">
    <w:name w:val="Table Colorful 2"/>
    <w:basedOn w:val="Standardowy"/>
    <w:rsid w:val="00865C9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egenda">
    <w:name w:val="caption"/>
    <w:basedOn w:val="Normalny"/>
    <w:next w:val="Normalny"/>
    <w:qFormat/>
    <w:rsid w:val="00E23ACE"/>
    <w:pPr>
      <w:spacing w:before="120" w:after="120"/>
    </w:pPr>
    <w:rPr>
      <w:b/>
      <w:bCs/>
      <w:sz w:val="20"/>
      <w:szCs w:val="20"/>
    </w:rPr>
  </w:style>
  <w:style w:type="character" w:styleId="Odwoaniedokomentarza">
    <w:name w:val="annotation reference"/>
    <w:basedOn w:val="Domylnaczcionkaakapitu"/>
    <w:semiHidden/>
    <w:rsid w:val="000320AA"/>
    <w:rPr>
      <w:sz w:val="16"/>
      <w:szCs w:val="16"/>
    </w:rPr>
  </w:style>
  <w:style w:type="paragraph" w:styleId="Tekstkomentarza">
    <w:name w:val="annotation text"/>
    <w:basedOn w:val="Normalny"/>
    <w:semiHidden/>
    <w:rsid w:val="000320AA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semiHidden/>
    <w:rsid w:val="000320AA"/>
    <w:rPr>
      <w:b/>
      <w:bCs/>
    </w:rPr>
  </w:style>
  <w:style w:type="paragraph" w:styleId="Tekstdymka">
    <w:name w:val="Balloon Text"/>
    <w:basedOn w:val="Normalny"/>
    <w:semiHidden/>
    <w:rsid w:val="000320AA"/>
    <w:rPr>
      <w:rFonts w:ascii="Tahoma" w:hAnsi="Tahoma" w:cs="Tahoma"/>
      <w:sz w:val="16"/>
      <w:szCs w:val="16"/>
    </w:rPr>
  </w:style>
  <w:style w:type="paragraph" w:styleId="Tekstprzypisukocowego">
    <w:name w:val="endnote text"/>
    <w:basedOn w:val="Normalny"/>
    <w:semiHidden/>
    <w:rsid w:val="00E433F9"/>
    <w:rPr>
      <w:sz w:val="20"/>
      <w:szCs w:val="20"/>
    </w:rPr>
  </w:style>
  <w:style w:type="character" w:styleId="Odwoanieprzypisukocowego">
    <w:name w:val="endnote reference"/>
    <w:basedOn w:val="Domylnaczcionkaakapitu"/>
    <w:semiHidden/>
    <w:rsid w:val="00E433F9"/>
    <w:rPr>
      <w:vertAlign w:val="superscript"/>
    </w:rPr>
  </w:style>
  <w:style w:type="character" w:customStyle="1" w:styleId="StopkaZnak">
    <w:name w:val="Stopka Znak"/>
    <w:basedOn w:val="Domylnaczcionkaakapitu"/>
    <w:link w:val="Stopka"/>
    <w:uiPriority w:val="99"/>
    <w:rsid w:val="00EC1322"/>
    <w:rPr>
      <w:sz w:val="24"/>
      <w:szCs w:val="24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C36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lodek\Dane%20aplikacji\Microsoft\Szablony\Dokument%20z%20metryka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Dokument z metryka.dot</Template>
  <TotalTime>36</TotalTime>
  <Pages>1</Pages>
  <Words>236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Karta projektu</vt:lpstr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Karta projektu</dc:title>
  <dc:subject>Założenia wstęne projektu dyplomowego</dc:subject>
  <dc:creator>Włodzimierz Dąbrowski</dc:creator>
  <cp:keywords>dyplomy</cp:keywords>
  <dc:description>Celem dokumentu jest określenie tematyki, zakresu oraz harmonogramu prac w ramach pierwszego semestru projektu dyplomowego._x000d_
Projekt realizowany jest pod kierunkiem dr inż. Włodzimierza Dąbrowskiego.</dc:description>
  <cp:lastModifiedBy>Mateusz Smoliński</cp:lastModifiedBy>
  <cp:revision>7</cp:revision>
  <cp:lastPrinted>2019-03-20T14:20:00Z</cp:lastPrinted>
  <dcterms:created xsi:type="dcterms:W3CDTF">2019-03-20T07:40:00Z</dcterms:created>
  <dcterms:modified xsi:type="dcterms:W3CDTF">2019-03-20T14:20:00Z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umer dokumentu">
    <vt:lpwstr>Symbol_Dokumentu</vt:lpwstr>
  </property>
  <property fmtid="{D5CDD505-2E9C-101B-9397-08002B2CF9AE}" pid="3" name="Projekt" linkTarget="Kategoria">
    <vt:lpwstr>Kategoria</vt:lpwstr>
  </property>
  <property fmtid="{D5CDD505-2E9C-101B-9397-08002B2CF9AE}" pid="4" name="Stan" linkTarget="Wersja">
    <vt:lpwstr>PA1</vt:lpwstr>
  </property>
  <property fmtid="{D5CDD505-2E9C-101B-9397-08002B2CF9AE}" pid="5" name="SPSDescription">
    <vt:lpwstr>karta projektu dyplomowego</vt:lpwstr>
  </property>
  <property fmtid="{D5CDD505-2E9C-101B-9397-08002B2CF9AE}" pid="6" name="Owner">
    <vt:lpwstr/>
  </property>
  <property fmtid="{D5CDD505-2E9C-101B-9397-08002B2CF9AE}" pid="7" name="Status">
    <vt:lpwstr/>
  </property>
</Properties>
</file>